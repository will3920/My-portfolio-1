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Enter your name:"/>
        <w:tag w:val="Enter your name:"/>
        <w:id w:val="662901147"/>
        <w:placeholder>
          <w:docPart w:val="B4007E7E65DB44BD86F0F8E62E19D7A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24EC15F2" w14:textId="0A2239CF" w:rsidR="00D80FC4" w:rsidRDefault="00221968" w:rsidP="00D80FC4">
          <w:pPr>
            <w:pStyle w:val="ContactInfo"/>
          </w:pPr>
          <w:r>
            <w:t>Jim Jones, Ph.D.</w:t>
          </w:r>
          <w:r>
            <w:br/>
            <w:t xml:space="preserve">TPMI Instructor, </w:t>
          </w:r>
          <w:r w:rsidR="002160CC">
            <w:t>Thinkful</w:t>
          </w:r>
          <w:r>
            <w:t xml:space="preserve"> </w:t>
          </w:r>
          <w:r>
            <w:br/>
            <w:t>jjones@chegg.com</w:t>
          </w:r>
          <w:r>
            <w:br/>
            <w:t>509.209.1607</w:t>
          </w:r>
        </w:p>
      </w:sdtContent>
    </w:sdt>
    <w:p w14:paraId="44583BC4" w14:textId="2AC9B957" w:rsidR="00D80FC4" w:rsidRDefault="00D80FC4" w:rsidP="00D80FC4">
      <w:pPr>
        <w:pStyle w:val="ContactInfo"/>
      </w:pPr>
    </w:p>
    <w:p w14:paraId="17D811B4" w14:textId="77777777" w:rsidR="00D80FC4" w:rsidRDefault="00D80FC4" w:rsidP="00D80FC4">
      <w:pPr>
        <w:pStyle w:val="ContactInfo"/>
      </w:pPr>
    </w:p>
    <w:p w14:paraId="44849490" w14:textId="06287781" w:rsidR="0038461C" w:rsidRDefault="00260BE1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17043257"/>
          <w:placeholder>
            <w:docPart w:val="78D7CDD88ED94481B727DCBEBCF2A869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221968">
            <w:t>hiring manager</w:t>
          </w:r>
        </w:sdtContent>
      </w:sdt>
      <w:r>
        <w:t>:</w:t>
      </w:r>
    </w:p>
    <w:p w14:paraId="3C901921" w14:textId="5BA040CA" w:rsidR="0038461C" w:rsidRDefault="00A426FC">
      <w:r>
        <w:t xml:space="preserve">I have been in the IT field for nearly 30 years, have established project management as a discipline within IT departments, set up several project management offices, and have hired dozens of project managers. In my role as a Technical Project Management Immersion instructor for </w:t>
      </w:r>
      <w:r w:rsidR="002160CC">
        <w:t>Thinkful</w:t>
      </w:r>
      <w:r>
        <w:t>, I guide the students on their journey to becoming the best TPM</w:t>
      </w:r>
      <w:r w:rsidR="0069184D">
        <w:t>s</w:t>
      </w:r>
      <w:r>
        <w:t xml:space="preserve"> possible. </w:t>
      </w:r>
    </w:p>
    <w:p w14:paraId="0E41DE16" w14:textId="71221534" w:rsidR="00A426FC" w:rsidRDefault="00A426FC">
      <w:r>
        <w:t xml:space="preserve">I am thrilled to provide this reference for </w:t>
      </w:r>
      <w:r w:rsidR="002160CC">
        <w:t>Wil</w:t>
      </w:r>
      <w:r w:rsidR="00706C74">
        <w:t>fredo Lebron</w:t>
      </w:r>
      <w:r>
        <w:t xml:space="preserve">! </w:t>
      </w:r>
      <w:r w:rsidR="00706C74">
        <w:t>Will</w:t>
      </w:r>
      <w:r>
        <w:t xml:space="preserve"> has demonstrated an aptitude for the skills and discipline required to become a great project manager</w:t>
      </w:r>
      <w:r w:rsidR="00365819">
        <w:t xml:space="preserve">. </w:t>
      </w:r>
      <w:r w:rsidR="00706C74">
        <w:t>Will</w:t>
      </w:r>
      <w:r>
        <w:t xml:space="preserve"> has delivered exemplary work throughout our time together in the program. </w:t>
      </w:r>
      <w:r w:rsidR="00706C74">
        <w:t>Will</w:t>
      </w:r>
      <w:r w:rsidR="00221968">
        <w:t xml:space="preserve"> is </w:t>
      </w:r>
      <w:r w:rsidR="00B70AC5">
        <w:t xml:space="preserve">a problem solver, often </w:t>
      </w:r>
      <w:r w:rsidR="000103B5">
        <w:t>diving deep into</w:t>
      </w:r>
      <w:r w:rsidR="00693B69">
        <w:t xml:space="preserve"> issues</w:t>
      </w:r>
      <w:r w:rsidR="000103B5">
        <w:t xml:space="preserve"> to gain a comprehensive understanding</w:t>
      </w:r>
      <w:r w:rsidR="00693B69">
        <w:t xml:space="preserve">. He is </w:t>
      </w:r>
      <w:r w:rsidR="00221968">
        <w:t>an outstanding communicator</w:t>
      </w:r>
      <w:r w:rsidR="00693B69">
        <w:t xml:space="preserve">, </w:t>
      </w:r>
      <w:r w:rsidR="00221968">
        <w:t>collaborator</w:t>
      </w:r>
      <w:r w:rsidR="00693B69">
        <w:t xml:space="preserve"> and engaged team member</w:t>
      </w:r>
      <w:r w:rsidR="00221968">
        <w:t xml:space="preserve">. He </w:t>
      </w:r>
      <w:r w:rsidR="00365819">
        <w:t xml:space="preserve">is a true self starter, highly motivated, and can work independently with minimal guidance. </w:t>
      </w:r>
      <w:r w:rsidR="000103B5">
        <w:t>Will</w:t>
      </w:r>
      <w:r w:rsidR="00365819">
        <w:t xml:space="preserve"> will be a great asset to any organization fortunate to acquire his talent.</w:t>
      </w:r>
    </w:p>
    <w:p w14:paraId="7F20D463" w14:textId="6DEA40EE" w:rsidR="0038461C" w:rsidRDefault="00365819">
      <w:r>
        <w:t xml:space="preserve">Please contact me via email or phone if you would like additional information or to talk in person. </w:t>
      </w:r>
    </w:p>
    <w:p w14:paraId="50701EE5" w14:textId="1AC79C92" w:rsidR="00365819" w:rsidRDefault="00365819">
      <w:pPr>
        <w:pStyle w:val="Closing"/>
      </w:pPr>
    </w:p>
    <w:p w14:paraId="2980CC28" w14:textId="76CE5C16" w:rsidR="0038461C" w:rsidRDefault="00365819">
      <w:pPr>
        <w:pStyle w:val="Clos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86281E" wp14:editId="5F49B45F">
            <wp:simplePos x="0" y="0"/>
            <wp:positionH relativeFrom="column">
              <wp:posOffset>-95249</wp:posOffset>
            </wp:positionH>
            <wp:positionV relativeFrom="paragraph">
              <wp:posOffset>226910</wp:posOffset>
            </wp:positionV>
            <wp:extent cx="1843088" cy="503657"/>
            <wp:effectExtent l="0" t="0" r="508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 JJ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815" cy="51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alias w:val="Sincerely:"/>
          <w:tag w:val="Sincerely:"/>
          <w:id w:val="-1774322255"/>
          <w:placeholder>
            <w:docPart w:val="0FA7BFCD42FE48D6A2BDD81EC7EF6B3E"/>
          </w:placeholder>
          <w:temporary/>
          <w:showingPlcHdr/>
          <w15:appearance w15:val="hidden"/>
        </w:sdtPr>
        <w:sdtEndPr/>
        <w:sdtContent>
          <w:r w:rsidR="00BE49AE">
            <w:t>Sincerely</w:t>
          </w:r>
        </w:sdtContent>
      </w:sdt>
      <w:r w:rsidR="00260BE1">
        <w:t>,</w:t>
      </w:r>
    </w:p>
    <w:sdt>
      <w:sdtPr>
        <w:alias w:val="Your name:"/>
        <w:tag w:val="Your name:"/>
        <w:id w:val="-540511450"/>
        <w:placeholder>
          <w:docPart w:val="233BA53FBBBC49C3846B6D2C04D4693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1CB73E16" w14:textId="38B0C77C" w:rsidR="00DE284C" w:rsidRPr="00DE284C" w:rsidRDefault="002160CC" w:rsidP="00DE284C">
          <w:pPr>
            <w:pStyle w:val="Signature"/>
          </w:pPr>
          <w:r>
            <w:t>Jim Jones, Ph.D.</w:t>
          </w:r>
          <w:r>
            <w:br/>
            <w:t xml:space="preserve">TPMI Instructor, Thinkful </w:t>
          </w:r>
          <w:r>
            <w:br/>
            <w:t>jjones@chegg.com</w:t>
          </w:r>
          <w:r>
            <w:br/>
            <w:t>509.209.1607</w:t>
          </w:r>
        </w:p>
      </w:sdtContent>
    </w:sdt>
    <w:sectPr w:rsidR="00DE284C" w:rsidRPr="00DE284C">
      <w:headerReference w:type="default" r:id="rId12"/>
      <w:pgSz w:w="12240" w:h="15840" w:code="1"/>
      <w:pgMar w:top="216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84126" w14:textId="77777777" w:rsidR="00683823" w:rsidRDefault="00683823">
      <w:r>
        <w:separator/>
      </w:r>
    </w:p>
  </w:endnote>
  <w:endnote w:type="continuationSeparator" w:id="0">
    <w:p w14:paraId="0BCBADF1" w14:textId="77777777" w:rsidR="00683823" w:rsidRDefault="00683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BF0F2" w14:textId="77777777" w:rsidR="00683823" w:rsidRDefault="00683823">
      <w:r>
        <w:separator/>
      </w:r>
    </w:p>
  </w:footnote>
  <w:footnote w:type="continuationSeparator" w:id="0">
    <w:p w14:paraId="7B573B70" w14:textId="77777777" w:rsidR="00683823" w:rsidRDefault="00683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Recipient name:"/>
      <w:tag w:val="Recipient name:"/>
      <w:id w:val="117043316"/>
      <w:placeholder>
        <w:docPart w:val="444FAE0C239349849B6B717940E1FD24"/>
      </w:placeholder>
      <w:dataBinding w:prefixMappings="xmlns:ns0='http://schemas.microsoft.com/office/2006/coverPageProps' " w:xpath="/ns0:CoverPageProperties[1]/ns0:CompanyAddress[1]" w:storeItemID="{55AF091B-3C7A-41E3-B477-F2FDAA23CFDA}"/>
      <w15:appearance w15:val="hidden"/>
      <w:text w:multiLine="1"/>
    </w:sdtPr>
    <w:sdtEndPr/>
    <w:sdtContent>
      <w:p w14:paraId="7C8F8130" w14:textId="4D66C378" w:rsidR="0038461C" w:rsidRDefault="00A426FC">
        <w:pPr>
          <w:pStyle w:val="Header"/>
        </w:pPr>
        <w:r>
          <w:t>hiring manager</w:t>
        </w:r>
      </w:p>
    </w:sdtContent>
  </w:sdt>
  <w:p w14:paraId="285BFB29" w14:textId="77777777" w:rsidR="0038461C" w:rsidRDefault="00683823">
    <w:pPr>
      <w:pStyle w:val="Header"/>
    </w:pPr>
    <w:sdt>
      <w:sdtPr>
        <w:alias w:val="Date:"/>
        <w:tag w:val="Date:"/>
        <w:id w:val="117043317"/>
        <w:placeholder>
          <w:docPart w:val="326D8C5F40904B2688165640689AA9CC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/>
      </w:sdtPr>
      <w:sdtEndPr/>
      <w:sdtContent>
        <w:r w:rsidR="00260BE1">
          <w:t>Date</w:t>
        </w:r>
      </w:sdtContent>
    </w:sdt>
  </w:p>
  <w:p w14:paraId="6BBF1CF3" w14:textId="77777777" w:rsidR="0038461C" w:rsidRDefault="00260BE1">
    <w:pPr>
      <w:pStyle w:val="Head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0D00A1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1080C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5274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BE1C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3AAEE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CC80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6E2D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AC235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247B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E3B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6CE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B4014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C1MLC0MDIzMjC1NDJT0lEKTi0uzszPAykwrgUAVaMKHiwAAAA="/>
  </w:docVars>
  <w:rsids>
    <w:rsidRoot w:val="00D80FC4"/>
    <w:rsid w:val="000103B5"/>
    <w:rsid w:val="00030C9C"/>
    <w:rsid w:val="000519A2"/>
    <w:rsid w:val="00061193"/>
    <w:rsid w:val="000D00A1"/>
    <w:rsid w:val="000F50E5"/>
    <w:rsid w:val="001477B0"/>
    <w:rsid w:val="001950CD"/>
    <w:rsid w:val="002160CC"/>
    <w:rsid w:val="00221968"/>
    <w:rsid w:val="00260BE1"/>
    <w:rsid w:val="002A2172"/>
    <w:rsid w:val="00365819"/>
    <w:rsid w:val="0038461C"/>
    <w:rsid w:val="003900DC"/>
    <w:rsid w:val="004243C9"/>
    <w:rsid w:val="004B7DA6"/>
    <w:rsid w:val="00535573"/>
    <w:rsid w:val="00657D88"/>
    <w:rsid w:val="00683823"/>
    <w:rsid w:val="0069184D"/>
    <w:rsid w:val="00693B69"/>
    <w:rsid w:val="006C37EA"/>
    <w:rsid w:val="00702D43"/>
    <w:rsid w:val="00706C74"/>
    <w:rsid w:val="007825E7"/>
    <w:rsid w:val="00815F8F"/>
    <w:rsid w:val="008D7A87"/>
    <w:rsid w:val="00A426FC"/>
    <w:rsid w:val="00B70AC5"/>
    <w:rsid w:val="00BC7118"/>
    <w:rsid w:val="00BE49AE"/>
    <w:rsid w:val="00C350AB"/>
    <w:rsid w:val="00D04B72"/>
    <w:rsid w:val="00D13244"/>
    <w:rsid w:val="00D35443"/>
    <w:rsid w:val="00D80FC4"/>
    <w:rsid w:val="00DB5159"/>
    <w:rsid w:val="00DE284C"/>
    <w:rsid w:val="00E02B26"/>
    <w:rsid w:val="00E630B1"/>
    <w:rsid w:val="00E66F2E"/>
    <w:rsid w:val="00F22A7A"/>
    <w:rsid w:val="00F27A72"/>
    <w:rsid w:val="00F9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1FAA4F"/>
  <w15:docId w15:val="{AC4C2A6F-24C4-4061-A64D-188C140F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/>
    <w:lsdException w:name="List 2" w:semiHidden="1" w:unhideWhenUsed="1"/>
    <w:lsdException w:name="List 3" w:semiHidden="1" w:unhideWhenUsed="1"/>
    <w:lsdException w:name="List 4" w:semiHidden="1" w:uiPriority="4" w:unhideWhenUsed="1"/>
    <w:lsdException w:name="List 5" w:semiHidden="1" w:uiPriority="4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/>
    <w:lsdException w:name="Salutation" w:qFormat="1"/>
    <w:lsdException w:name="Date" w:qFormat="1"/>
    <w:lsdException w:name="Body Text First Indent" w:semiHidden="1" w:uiPriority="4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/>
    <w:lsdException w:name="Emphasis" w:semiHidden="1" w:uiPriority="4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284C"/>
  </w:style>
  <w:style w:type="paragraph" w:styleId="Heading1">
    <w:name w:val="heading 1"/>
    <w:basedOn w:val="Normal"/>
    <w:next w:val="Normal"/>
    <w:uiPriority w:val="9"/>
    <w:qFormat/>
    <w:rsid w:val="00D35443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0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0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0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0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0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0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Date">
    <w:name w:val="Date"/>
    <w:basedOn w:val="Normal"/>
    <w:next w:val="ContactInfo"/>
    <w:uiPriority w:val="4"/>
    <w:qFormat/>
    <w:pPr>
      <w:spacing w:after="480"/>
    </w:pPr>
  </w:style>
  <w:style w:type="character" w:styleId="PlaceholderText">
    <w:name w:val="Placeholder Text"/>
    <w:basedOn w:val="DefaultParagraphFont"/>
    <w:uiPriority w:val="99"/>
    <w:semiHidden/>
    <w:rsid w:val="00061193"/>
    <w:rPr>
      <w:color w:val="595959" w:themeColor="text1" w:themeTint="A6"/>
    </w:rPr>
  </w:style>
  <w:style w:type="paragraph" w:styleId="Salutation">
    <w:name w:val="Salutation"/>
    <w:basedOn w:val="Normal"/>
    <w:next w:val="Normal"/>
    <w:uiPriority w:val="4"/>
    <w:qFormat/>
    <w:pPr>
      <w:spacing w:before="480"/>
    </w:pPr>
  </w:style>
  <w:style w:type="paragraph" w:styleId="Closing">
    <w:name w:val="Closing"/>
    <w:basedOn w:val="Normal"/>
    <w:next w:val="Signature"/>
    <w:uiPriority w:val="5"/>
    <w:qFormat/>
    <w:pPr>
      <w:spacing w:after="960"/>
    </w:pPr>
  </w:style>
  <w:style w:type="paragraph" w:styleId="Signature">
    <w:name w:val="Signature"/>
    <w:basedOn w:val="Normal"/>
    <w:uiPriority w:val="6"/>
    <w:qFormat/>
    <w:pPr>
      <w:spacing w:after="0"/>
    </w:pPr>
  </w:style>
  <w:style w:type="paragraph" w:styleId="BalloonText">
    <w:name w:val="Balloon Text"/>
    <w:basedOn w:val="Normal"/>
    <w:uiPriority w:val="19"/>
    <w:semiHidden/>
    <w:rPr>
      <w:rFonts w:ascii="Tahoma" w:hAnsi="Tahoma" w:cs="Tahoma"/>
      <w:sz w:val="22"/>
      <w:szCs w:val="16"/>
    </w:rPr>
  </w:style>
  <w:style w:type="paragraph" w:styleId="Header">
    <w:name w:val="header"/>
    <w:basedOn w:val="Normal"/>
    <w:uiPriority w:val="99"/>
    <w:rsid w:val="00DE284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E284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4C"/>
  </w:style>
  <w:style w:type="paragraph" w:styleId="Bibliography">
    <w:name w:val="Bibliography"/>
    <w:basedOn w:val="Normal"/>
    <w:next w:val="Normal"/>
    <w:uiPriority w:val="37"/>
    <w:semiHidden/>
    <w:unhideWhenUsed/>
    <w:rsid w:val="00E630B1"/>
  </w:style>
  <w:style w:type="character" w:customStyle="1" w:styleId="Heading2Char">
    <w:name w:val="Heading 2 Char"/>
    <w:basedOn w:val="DefaultParagraphFont"/>
    <w:link w:val="Heading2"/>
    <w:uiPriority w:val="9"/>
    <w:semiHidden/>
    <w:rsid w:val="00D354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lockText">
    <w:name w:val="Block Text"/>
    <w:basedOn w:val="Normal"/>
    <w:uiPriority w:val="19"/>
    <w:semiHidden/>
    <w:unhideWhenUsed/>
    <w:rsid w:val="000519A2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19"/>
    <w:semiHidden/>
    <w:unhideWhenUsed/>
    <w:rsid w:val="00E630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9"/>
    <w:semiHidden/>
    <w:rsid w:val="00DE284C"/>
  </w:style>
  <w:style w:type="paragraph" w:styleId="BodyText2">
    <w:name w:val="Body Text 2"/>
    <w:basedOn w:val="Normal"/>
    <w:link w:val="BodyText2Char"/>
    <w:uiPriority w:val="19"/>
    <w:semiHidden/>
    <w:unhideWhenUsed/>
    <w:rsid w:val="00E630B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19"/>
    <w:semiHidden/>
    <w:rsid w:val="00DE284C"/>
  </w:style>
  <w:style w:type="paragraph" w:styleId="BodyText3">
    <w:name w:val="Body Text 3"/>
    <w:basedOn w:val="Normal"/>
    <w:link w:val="BodyText3Char"/>
    <w:uiPriority w:val="19"/>
    <w:semiHidden/>
    <w:unhideWhenUsed/>
    <w:rsid w:val="00E630B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sid w:val="00DE284C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4"/>
    <w:semiHidden/>
    <w:unhideWhenUsed/>
    <w:rsid w:val="00E630B1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4"/>
    <w:semiHidden/>
    <w:rsid w:val="00E630B1"/>
  </w:style>
  <w:style w:type="paragraph" w:styleId="BodyTextIndent">
    <w:name w:val="Body Text Indent"/>
    <w:basedOn w:val="Normal"/>
    <w:link w:val="BodyTextIndentChar"/>
    <w:uiPriority w:val="19"/>
    <w:semiHidden/>
    <w:unhideWhenUsed/>
    <w:rsid w:val="00E630B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19"/>
    <w:semiHidden/>
    <w:rsid w:val="00DE284C"/>
  </w:style>
  <w:style w:type="paragraph" w:styleId="BodyTextFirstIndent2">
    <w:name w:val="Body Text First Indent 2"/>
    <w:basedOn w:val="BodyTextIndent"/>
    <w:link w:val="BodyTextFirstIndent2Char"/>
    <w:uiPriority w:val="19"/>
    <w:semiHidden/>
    <w:unhideWhenUsed/>
    <w:rsid w:val="00E630B1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19"/>
    <w:semiHidden/>
    <w:rsid w:val="00DE284C"/>
  </w:style>
  <w:style w:type="paragraph" w:styleId="BodyTextIndent2">
    <w:name w:val="Body Text Indent 2"/>
    <w:basedOn w:val="Normal"/>
    <w:link w:val="BodyTextIndent2Char"/>
    <w:uiPriority w:val="19"/>
    <w:semiHidden/>
    <w:unhideWhenUsed/>
    <w:rsid w:val="00E630B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sid w:val="00DE284C"/>
  </w:style>
  <w:style w:type="paragraph" w:styleId="BodyTextIndent3">
    <w:name w:val="Body Text Indent 3"/>
    <w:basedOn w:val="Normal"/>
    <w:link w:val="BodyTextIndent3Char"/>
    <w:uiPriority w:val="19"/>
    <w:semiHidden/>
    <w:unhideWhenUsed/>
    <w:rsid w:val="00E630B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sid w:val="00DE284C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7825E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19"/>
    <w:semiHidden/>
    <w:unhideWhenUsed/>
    <w:qFormat/>
    <w:rsid w:val="00E630B1"/>
    <w:pPr>
      <w:spacing w:line="240" w:lineRule="auto"/>
    </w:pPr>
    <w:rPr>
      <w:i/>
      <w:iCs/>
      <w:color w:val="1F497D" w:themeColor="text2"/>
      <w:sz w:val="22"/>
      <w:szCs w:val="18"/>
    </w:rPr>
  </w:style>
  <w:style w:type="table" w:styleId="ColorfulGrid">
    <w:name w:val="Colorful Grid"/>
    <w:basedOn w:val="TableNormal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19"/>
    <w:semiHidden/>
    <w:unhideWhenUsed/>
    <w:rsid w:val="00E630B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19"/>
    <w:semiHidden/>
    <w:unhideWhenUsed/>
    <w:rsid w:val="00E630B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sid w:val="00DE284C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sid w:val="00E63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sid w:val="00DE284C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19"/>
    <w:semiHidden/>
    <w:unhideWhenUsed/>
    <w:rsid w:val="00E630B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sid w:val="00DE284C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  <w:rsid w:val="00E630B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sid w:val="00DE284C"/>
  </w:style>
  <w:style w:type="character" w:styleId="Emphasis">
    <w:name w:val="Emphasis"/>
    <w:basedOn w:val="DefaultParagraphFont"/>
    <w:uiPriority w:val="4"/>
    <w:semiHidden/>
    <w:unhideWhenUsed/>
    <w:rsid w:val="00E630B1"/>
    <w:rPr>
      <w:i/>
      <w:iCs/>
    </w:rPr>
  </w:style>
  <w:style w:type="character" w:styleId="EndnoteReference">
    <w:name w:val="endnote reference"/>
    <w:basedOn w:val="DefaultParagraphFont"/>
    <w:uiPriority w:val="19"/>
    <w:semiHidden/>
    <w:unhideWhenUsed/>
    <w:rsid w:val="00E630B1"/>
    <w:rPr>
      <w:vertAlign w:val="superscript"/>
    </w:rPr>
  </w:style>
  <w:style w:type="paragraph" w:styleId="EndnoteText">
    <w:name w:val="endnote text"/>
    <w:basedOn w:val="Normal"/>
    <w:link w:val="EndnoteTextChar"/>
    <w:uiPriority w:val="19"/>
    <w:semiHidden/>
    <w:unhideWhenUsed/>
    <w:rsid w:val="00E630B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sid w:val="00DE284C"/>
    <w:rPr>
      <w:sz w:val="22"/>
      <w:szCs w:val="20"/>
    </w:rPr>
  </w:style>
  <w:style w:type="paragraph" w:styleId="EnvelopeAddress">
    <w:name w:val="envelope address"/>
    <w:basedOn w:val="Normal"/>
    <w:uiPriority w:val="19"/>
    <w:semiHidden/>
    <w:unhideWhenUsed/>
    <w:rsid w:val="00E630B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19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19"/>
    <w:semiHidden/>
    <w:unhideWhenUsed/>
    <w:rsid w:val="00E630B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19"/>
    <w:semiHidden/>
    <w:unhideWhenUsed/>
    <w:rsid w:val="00E630B1"/>
    <w:rPr>
      <w:vertAlign w:val="superscript"/>
    </w:rPr>
  </w:style>
  <w:style w:type="paragraph" w:styleId="FootnoteText">
    <w:name w:val="footnote text"/>
    <w:basedOn w:val="Normal"/>
    <w:link w:val="FootnoteTextChar"/>
    <w:uiPriority w:val="19"/>
    <w:semiHidden/>
    <w:unhideWhenUsed/>
    <w:rsid w:val="00E630B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sid w:val="00DE284C"/>
    <w:rPr>
      <w:sz w:val="22"/>
      <w:szCs w:val="20"/>
    </w:rPr>
  </w:style>
  <w:style w:type="table" w:styleId="GridTable1Light">
    <w:name w:val="Grid Table 1 Light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630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630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630B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630B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630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630B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630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630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630B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630B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630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630B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E630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0B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0B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0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0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0B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0B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19"/>
    <w:semiHidden/>
    <w:unhideWhenUsed/>
    <w:rsid w:val="00E630B1"/>
  </w:style>
  <w:style w:type="paragraph" w:styleId="HTMLAddress">
    <w:name w:val="HTML Address"/>
    <w:basedOn w:val="Normal"/>
    <w:link w:val="HTMLAddressChar"/>
    <w:uiPriority w:val="19"/>
    <w:semiHidden/>
    <w:unhideWhenUsed/>
    <w:rsid w:val="00E630B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sid w:val="00DE284C"/>
    <w:rPr>
      <w:i/>
      <w:iCs/>
    </w:rPr>
  </w:style>
  <w:style w:type="character" w:styleId="HTMLCite">
    <w:name w:val="HTML Cite"/>
    <w:basedOn w:val="DefaultParagraphFont"/>
    <w:uiPriority w:val="19"/>
    <w:semiHidden/>
    <w:unhideWhenUsed/>
    <w:rsid w:val="00E630B1"/>
    <w:rPr>
      <w:i/>
      <w:iCs/>
    </w:rPr>
  </w:style>
  <w:style w:type="character" w:styleId="HTMLCode">
    <w:name w:val="HTML Code"/>
    <w:basedOn w:val="DefaultParagraphFont"/>
    <w:uiPriority w:val="19"/>
    <w:semiHidden/>
    <w:unhideWhenUsed/>
    <w:rsid w:val="00E630B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19"/>
    <w:semiHidden/>
    <w:unhideWhenUsed/>
    <w:rsid w:val="00E630B1"/>
    <w:rPr>
      <w:i/>
      <w:iCs/>
    </w:rPr>
  </w:style>
  <w:style w:type="character" w:styleId="HTMLKeyboard">
    <w:name w:val="HTML Keyboard"/>
    <w:basedOn w:val="DefaultParagraphFont"/>
    <w:uiPriority w:val="19"/>
    <w:semiHidden/>
    <w:unhideWhenUsed/>
    <w:rsid w:val="00E630B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sid w:val="00E630B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sid w:val="00DE284C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19"/>
    <w:semiHidden/>
    <w:unhideWhenUsed/>
    <w:rsid w:val="00E630B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19"/>
    <w:semiHidden/>
    <w:unhideWhenUsed/>
    <w:rsid w:val="00E630B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19"/>
    <w:semiHidden/>
    <w:unhideWhenUsed/>
    <w:rsid w:val="00E630B1"/>
    <w:rPr>
      <w:i/>
      <w:iCs/>
    </w:rPr>
  </w:style>
  <w:style w:type="character" w:styleId="Hyperlink">
    <w:name w:val="Hyperlink"/>
    <w:basedOn w:val="DefaultParagraphFont"/>
    <w:uiPriority w:val="19"/>
    <w:semiHidden/>
    <w:unhideWhenUsed/>
    <w:rsid w:val="00E630B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19"/>
    <w:semiHidden/>
    <w:unhideWhenUsed/>
    <w:rsid w:val="00E630B1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19"/>
    <w:semiHidden/>
    <w:unhideWhenUsed/>
    <w:rsid w:val="00E630B1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19"/>
    <w:semiHidden/>
    <w:unhideWhenUsed/>
    <w:rsid w:val="00E630B1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19"/>
    <w:semiHidden/>
    <w:unhideWhenUsed/>
    <w:rsid w:val="00E630B1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19"/>
    <w:semiHidden/>
    <w:unhideWhenUsed/>
    <w:rsid w:val="00E630B1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19"/>
    <w:semiHidden/>
    <w:unhideWhenUsed/>
    <w:rsid w:val="00E630B1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19"/>
    <w:semiHidden/>
    <w:unhideWhenUsed/>
    <w:rsid w:val="00E630B1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19"/>
    <w:semiHidden/>
    <w:unhideWhenUsed/>
    <w:rsid w:val="00E630B1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19"/>
    <w:semiHidden/>
    <w:unhideWhenUsed/>
    <w:rsid w:val="00E630B1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19"/>
    <w:semiHidden/>
    <w:unhideWhenUsed/>
    <w:rsid w:val="00E630B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0519A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0519A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519A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0519A2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630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630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630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630B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630B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630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630B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19"/>
    <w:semiHidden/>
    <w:unhideWhenUsed/>
    <w:rsid w:val="00E630B1"/>
  </w:style>
  <w:style w:type="paragraph" w:styleId="List">
    <w:name w:val="List"/>
    <w:basedOn w:val="Normal"/>
    <w:uiPriority w:val="19"/>
    <w:semiHidden/>
    <w:unhideWhenUsed/>
    <w:rsid w:val="00E630B1"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rsid w:val="00E630B1"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rsid w:val="00E630B1"/>
    <w:pPr>
      <w:ind w:left="1080" w:hanging="360"/>
      <w:contextualSpacing/>
    </w:pPr>
  </w:style>
  <w:style w:type="paragraph" w:styleId="List4">
    <w:name w:val="List 4"/>
    <w:basedOn w:val="Normal"/>
    <w:uiPriority w:val="4"/>
    <w:semiHidden/>
    <w:unhideWhenUsed/>
    <w:rsid w:val="00E630B1"/>
    <w:pPr>
      <w:ind w:left="1440" w:hanging="360"/>
      <w:contextualSpacing/>
    </w:pPr>
  </w:style>
  <w:style w:type="paragraph" w:styleId="List5">
    <w:name w:val="List 5"/>
    <w:basedOn w:val="Normal"/>
    <w:uiPriority w:val="4"/>
    <w:semiHidden/>
    <w:unhideWhenUsed/>
    <w:rsid w:val="00E630B1"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rsid w:val="00E630B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rsid w:val="00E630B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rsid w:val="00E630B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rsid w:val="00E630B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rsid w:val="00E630B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rsid w:val="00E630B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rsid w:val="00E630B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rsid w:val="00E630B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rsid w:val="00E630B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rsid w:val="00E630B1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semiHidden/>
    <w:unhideWhenUsed/>
    <w:rsid w:val="00E630B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rsid w:val="00E630B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rsid w:val="00E630B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rsid w:val="00E630B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rsid w:val="00E630B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E630B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630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630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630B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630B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630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630B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630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630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630B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630B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630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630B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19"/>
    <w:semiHidden/>
    <w:unhideWhenUsed/>
    <w:rsid w:val="00E630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sid w:val="00DE284C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19"/>
    <w:semiHidden/>
    <w:unhideWhenUsed/>
    <w:rsid w:val="00E630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sid w:val="00DE284C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rsid w:val="00E630B1"/>
    <w:pPr>
      <w:spacing w:after="0" w:line="240" w:lineRule="auto"/>
    </w:pPr>
  </w:style>
  <w:style w:type="paragraph" w:styleId="NormalWeb">
    <w:name w:val="Normal (Web)"/>
    <w:basedOn w:val="Normal"/>
    <w:uiPriority w:val="19"/>
    <w:semiHidden/>
    <w:unhideWhenUsed/>
    <w:rsid w:val="00E630B1"/>
    <w:rPr>
      <w:rFonts w:ascii="Times New Roman" w:hAnsi="Times New Roman"/>
    </w:rPr>
  </w:style>
  <w:style w:type="paragraph" w:styleId="NormalIndent">
    <w:name w:val="Normal Indent"/>
    <w:basedOn w:val="Normal"/>
    <w:uiPriority w:val="19"/>
    <w:semiHidden/>
    <w:unhideWhenUsed/>
    <w:rsid w:val="00E630B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  <w:rsid w:val="00E630B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19"/>
    <w:semiHidden/>
    <w:rsid w:val="00DE284C"/>
  </w:style>
  <w:style w:type="character" w:styleId="PageNumber">
    <w:name w:val="page number"/>
    <w:basedOn w:val="DefaultParagraphFont"/>
    <w:uiPriority w:val="19"/>
    <w:semiHidden/>
    <w:unhideWhenUsed/>
    <w:rsid w:val="00E630B1"/>
  </w:style>
  <w:style w:type="table" w:styleId="PlainTable1">
    <w:name w:val="Plain Table 1"/>
    <w:basedOn w:val="TableNormal"/>
    <w:uiPriority w:val="41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19"/>
    <w:semiHidden/>
    <w:unhideWhenUsed/>
    <w:rsid w:val="00E630B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sid w:val="00DE284C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7825E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825E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4"/>
    <w:semiHidden/>
    <w:unhideWhenUsed/>
    <w:rsid w:val="00E630B1"/>
    <w:rPr>
      <w:b/>
      <w:bCs/>
    </w:rPr>
  </w:style>
  <w:style w:type="paragraph" w:styleId="Subtitle">
    <w:name w:val="Subtitle"/>
    <w:basedOn w:val="Normal"/>
    <w:link w:val="SubtitleChar"/>
    <w:uiPriority w:val="4"/>
    <w:semiHidden/>
    <w:unhideWhenUsed/>
    <w:rsid w:val="00DE284C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4"/>
    <w:semiHidden/>
    <w:rsid w:val="00DE284C"/>
    <w:rPr>
      <w:rFonts w:cstheme="minorBidi"/>
      <w:color w:val="5A5A5A" w:themeColor="text1" w:themeTint="A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rsid w:val="00E630B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E630B1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E630B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E630B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E630B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E630B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E630B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E630B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E630B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E630B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E630B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E630B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E630B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E630B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E630B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E630B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E630B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E630B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E630B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63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unhideWhenUsed/>
    <w:rsid w:val="00E630B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E630B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E630B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E630B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E630B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E630B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E630B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E630B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630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E630B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E630B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E630B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E630B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E630B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E630B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E630B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E630B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19"/>
    <w:semiHidden/>
    <w:unhideWhenUsed/>
    <w:rsid w:val="00E630B1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19"/>
    <w:semiHidden/>
    <w:unhideWhenUsed/>
    <w:rsid w:val="00E630B1"/>
    <w:pPr>
      <w:spacing w:after="0"/>
    </w:pPr>
  </w:style>
  <w:style w:type="table" w:styleId="TableProfessional">
    <w:name w:val="Table Professional"/>
    <w:basedOn w:val="TableNormal"/>
    <w:semiHidden/>
    <w:unhideWhenUsed/>
    <w:rsid w:val="00E630B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E630B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E630B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E630B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E630B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E630B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E63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E630B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E630B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E630B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4"/>
    <w:semiHidden/>
    <w:unhideWhenUsed/>
    <w:rsid w:val="007825E7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4"/>
    <w:semiHidden/>
    <w:rsid w:val="007825E7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19"/>
    <w:semiHidden/>
    <w:unhideWhenUsed/>
    <w:rsid w:val="00E630B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19"/>
    <w:semiHidden/>
    <w:unhideWhenUsed/>
    <w:rsid w:val="00E630B1"/>
    <w:pPr>
      <w:spacing w:after="100"/>
    </w:pPr>
  </w:style>
  <w:style w:type="paragraph" w:styleId="TOC2">
    <w:name w:val="toc 2"/>
    <w:basedOn w:val="Normal"/>
    <w:next w:val="Normal"/>
    <w:autoRedefine/>
    <w:uiPriority w:val="19"/>
    <w:semiHidden/>
    <w:unhideWhenUsed/>
    <w:rsid w:val="00E630B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19"/>
    <w:semiHidden/>
    <w:unhideWhenUsed/>
    <w:rsid w:val="00E630B1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19"/>
    <w:semiHidden/>
    <w:unhideWhenUsed/>
    <w:rsid w:val="00E630B1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19"/>
    <w:semiHidden/>
    <w:unhideWhenUsed/>
    <w:rsid w:val="00E630B1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19"/>
    <w:semiHidden/>
    <w:unhideWhenUsed/>
    <w:rsid w:val="00E630B1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19"/>
    <w:semiHidden/>
    <w:unhideWhenUsed/>
    <w:rsid w:val="00E630B1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19"/>
    <w:semiHidden/>
    <w:unhideWhenUsed/>
    <w:rsid w:val="00E630B1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19"/>
    <w:semiHidden/>
    <w:unhideWhenUsed/>
    <w:rsid w:val="00E630B1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19A2"/>
    <w:pPr>
      <w:keepLines/>
      <w:outlineLvl w:val="9"/>
    </w:pPr>
    <w:rPr>
      <w:rFonts w:eastAsiaTheme="majorEastAsia" w:cstheme="majorBidi"/>
      <w:bCs w:val="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jones\AppData\Roaming\Microsoft\Templates\Reference%20letter%20for%20professional%20employe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007E7E65DB44BD86F0F8E62E19D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2795E-4DA9-45C5-BC4A-AE24ECDFC138}"/>
      </w:docPartPr>
      <w:docPartBody>
        <w:p w:rsidR="00305842" w:rsidRDefault="00305842">
          <w:pPr>
            <w:pStyle w:val="B4007E7E65DB44BD86F0F8E62E19D7AD"/>
          </w:pPr>
          <w:r>
            <w:t>Your Name</w:t>
          </w:r>
        </w:p>
      </w:docPartBody>
    </w:docPart>
    <w:docPart>
      <w:docPartPr>
        <w:name w:val="444FAE0C239349849B6B717940E1F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8B264-2311-4135-8DA4-E09A7461CE12}"/>
      </w:docPartPr>
      <w:docPartBody>
        <w:p w:rsidR="00305842" w:rsidRDefault="00305842">
          <w:pPr>
            <w:pStyle w:val="444FAE0C239349849B6B717940E1FD24"/>
          </w:pPr>
          <w:r>
            <w:t>Company Name</w:t>
          </w:r>
        </w:p>
      </w:docPartBody>
    </w:docPart>
    <w:docPart>
      <w:docPartPr>
        <w:name w:val="326D8C5F40904B2688165640689AA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CCFDF-914C-408D-8529-1019F3B4B5FA}"/>
      </w:docPartPr>
      <w:docPartBody>
        <w:p w:rsidR="00305842" w:rsidRDefault="00305842">
          <w:pPr>
            <w:pStyle w:val="326D8C5F40904B2688165640689AA9CC"/>
          </w:pPr>
          <w:r>
            <w:t>Street Address</w:t>
          </w:r>
        </w:p>
      </w:docPartBody>
    </w:docPart>
    <w:docPart>
      <w:docPartPr>
        <w:name w:val="78D7CDD88ED94481B727DCBEBCF2A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9D717-C360-468D-9DCA-60265B5A2140}"/>
      </w:docPartPr>
      <w:docPartBody>
        <w:p w:rsidR="00305842" w:rsidRDefault="00305842">
          <w:pPr>
            <w:pStyle w:val="78D7CDD88ED94481B727DCBEBCF2A869"/>
          </w:pPr>
          <w:r>
            <w:t>Recipient Name</w:t>
          </w:r>
        </w:p>
      </w:docPartBody>
    </w:docPart>
    <w:docPart>
      <w:docPartPr>
        <w:name w:val="0FA7BFCD42FE48D6A2BDD81EC7EF6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ECD09-F50E-437E-989C-3B2A5CA96674}"/>
      </w:docPartPr>
      <w:docPartBody>
        <w:p w:rsidR="00305842" w:rsidRDefault="00305842">
          <w:pPr>
            <w:pStyle w:val="0FA7BFCD42FE48D6A2BDD81EC7EF6B3E"/>
          </w:pPr>
          <w:r>
            <w:t>Sincerely</w:t>
          </w:r>
        </w:p>
      </w:docPartBody>
    </w:docPart>
    <w:docPart>
      <w:docPartPr>
        <w:name w:val="233BA53FBBBC49C3846B6D2C04D46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9712A-D34F-444C-96FF-0E68824F00F8}"/>
      </w:docPartPr>
      <w:docPartBody>
        <w:p w:rsidR="00305842" w:rsidRDefault="00305842">
          <w:pPr>
            <w:pStyle w:val="233BA53FBBBC49C3846B6D2C04D4693A"/>
          </w:pPr>
          <w:r w:rsidRPr="00D35443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42"/>
    <w:rsid w:val="00305842"/>
    <w:rsid w:val="005571FA"/>
    <w:rsid w:val="00DC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007E7E65DB44BD86F0F8E62E19D7AD">
    <w:name w:val="B4007E7E65DB44BD86F0F8E62E19D7AD"/>
  </w:style>
  <w:style w:type="paragraph" w:customStyle="1" w:styleId="B5AF16EFB93A488C85A2DE232B092E6F">
    <w:name w:val="B5AF16EFB93A488C85A2DE232B092E6F"/>
  </w:style>
  <w:style w:type="paragraph" w:customStyle="1" w:styleId="5D2F022052E5435A9B68396EE937E4A2">
    <w:name w:val="5D2F022052E5435A9B68396EE937E4A2"/>
  </w:style>
  <w:style w:type="paragraph" w:customStyle="1" w:styleId="4F3E50FB7F004A158064BDCC9CE6DA5A">
    <w:name w:val="4F3E50FB7F004A158064BDCC9CE6DA5A"/>
  </w:style>
  <w:style w:type="paragraph" w:customStyle="1" w:styleId="D5127093A20B430393B50B0EAF2F7EB4">
    <w:name w:val="D5127093A20B430393B50B0EAF2F7EB4"/>
  </w:style>
  <w:style w:type="paragraph" w:customStyle="1" w:styleId="122DB56D53834115BF2C666834F9981D">
    <w:name w:val="122DB56D53834115BF2C666834F9981D"/>
  </w:style>
  <w:style w:type="paragraph" w:customStyle="1" w:styleId="35F439CEAB2C45A7A1C3A831C12ADDEE">
    <w:name w:val="35F439CEAB2C45A7A1C3A831C12ADDEE"/>
  </w:style>
  <w:style w:type="paragraph" w:customStyle="1" w:styleId="444FAE0C239349849B6B717940E1FD24">
    <w:name w:val="444FAE0C239349849B6B717940E1FD24"/>
  </w:style>
  <w:style w:type="paragraph" w:customStyle="1" w:styleId="326D8C5F40904B2688165640689AA9CC">
    <w:name w:val="326D8C5F40904B2688165640689AA9CC"/>
  </w:style>
  <w:style w:type="paragraph" w:customStyle="1" w:styleId="9E078A9E57A3498B827DA2BF527C6EED">
    <w:name w:val="9E078A9E57A3498B827DA2BF527C6EED"/>
  </w:style>
  <w:style w:type="paragraph" w:customStyle="1" w:styleId="78D7CDD88ED94481B727DCBEBCF2A869">
    <w:name w:val="78D7CDD88ED94481B727DCBEBCF2A869"/>
  </w:style>
  <w:style w:type="paragraph" w:customStyle="1" w:styleId="8AAF3738C1CB414394C00ACCEEBA1A35">
    <w:name w:val="8AAF3738C1CB414394C00ACCEEBA1A35"/>
  </w:style>
  <w:style w:type="paragraph" w:customStyle="1" w:styleId="86F05CE0C1F046F99577C0F46D9A63D5">
    <w:name w:val="86F05CE0C1F046F99577C0F46D9A63D5"/>
  </w:style>
  <w:style w:type="paragraph" w:customStyle="1" w:styleId="99EDEBDB7BEB46D08441E92DE702752B">
    <w:name w:val="99EDEBDB7BEB46D08441E92DE702752B"/>
  </w:style>
  <w:style w:type="paragraph" w:customStyle="1" w:styleId="8375CA6A3A7A4DEAAB04484023D39A26">
    <w:name w:val="8375CA6A3A7A4DEAAB04484023D39A26"/>
  </w:style>
  <w:style w:type="paragraph" w:customStyle="1" w:styleId="14EDCCE129A34771960BBD8AA9FC5F23">
    <w:name w:val="14EDCCE129A34771960BBD8AA9FC5F23"/>
  </w:style>
  <w:style w:type="paragraph" w:customStyle="1" w:styleId="4426D915B55344B1ADF23392224E4810">
    <w:name w:val="4426D915B55344B1ADF23392224E4810"/>
  </w:style>
  <w:style w:type="paragraph" w:customStyle="1" w:styleId="B1C9409688894F0FB7811594FEB7D194">
    <w:name w:val="B1C9409688894F0FB7811594FEB7D194"/>
  </w:style>
  <w:style w:type="paragraph" w:customStyle="1" w:styleId="E7B7A40E8AD043EFBDD5E88703D71533">
    <w:name w:val="E7B7A40E8AD043EFBDD5E88703D71533"/>
  </w:style>
  <w:style w:type="paragraph" w:customStyle="1" w:styleId="3BB50C9D04A44C7BBD39175D054674E6">
    <w:name w:val="3BB50C9D04A44C7BBD39175D054674E6"/>
  </w:style>
  <w:style w:type="paragraph" w:customStyle="1" w:styleId="086B2E705C5A4E109148E7F9A10F10D8">
    <w:name w:val="086B2E705C5A4E109148E7F9A10F10D8"/>
  </w:style>
  <w:style w:type="paragraph" w:customStyle="1" w:styleId="D3B60EF0EF724B8FA0635AD00416F4F9">
    <w:name w:val="D3B60EF0EF724B8FA0635AD00416F4F9"/>
  </w:style>
  <w:style w:type="paragraph" w:customStyle="1" w:styleId="EA71DAC2547246BCA0D5C5794458FBDB">
    <w:name w:val="EA71DAC2547246BCA0D5C5794458FBDB"/>
  </w:style>
  <w:style w:type="paragraph" w:customStyle="1" w:styleId="03DC2292D6D04EDB9090E29C5CFB3CEC">
    <w:name w:val="03DC2292D6D04EDB9090E29C5CFB3CEC"/>
  </w:style>
  <w:style w:type="paragraph" w:customStyle="1" w:styleId="FDACB49D92DA45E4959324CF2E739642">
    <w:name w:val="FDACB49D92DA45E4959324CF2E739642"/>
  </w:style>
  <w:style w:type="paragraph" w:customStyle="1" w:styleId="C81D26C27D53451CB88F2CE2AF15FE76">
    <w:name w:val="C81D26C27D53451CB88F2CE2AF15FE76"/>
  </w:style>
  <w:style w:type="paragraph" w:customStyle="1" w:styleId="16C9A5BF86D443349FB97F5506B69994">
    <w:name w:val="16C9A5BF86D443349FB97F5506B69994"/>
  </w:style>
  <w:style w:type="paragraph" w:customStyle="1" w:styleId="7E918DB7073443C8B5FE1107FCF3FA9C">
    <w:name w:val="7E918DB7073443C8B5FE1107FCF3FA9C"/>
  </w:style>
  <w:style w:type="paragraph" w:customStyle="1" w:styleId="E30BB69C62E648CEA8552454F701CBE7">
    <w:name w:val="E30BB69C62E648CEA8552454F701CBE7"/>
  </w:style>
  <w:style w:type="paragraph" w:customStyle="1" w:styleId="4A699E30F25F4D72960C12A8C3F33CC8">
    <w:name w:val="4A699E30F25F4D72960C12A8C3F33CC8"/>
  </w:style>
  <w:style w:type="paragraph" w:customStyle="1" w:styleId="648C6D2D438742C6A4987B38F942571B">
    <w:name w:val="648C6D2D438742C6A4987B38F942571B"/>
  </w:style>
  <w:style w:type="paragraph" w:customStyle="1" w:styleId="27E4B54676AB47A190E1407BD7D4B4F9">
    <w:name w:val="27E4B54676AB47A190E1407BD7D4B4F9"/>
  </w:style>
  <w:style w:type="paragraph" w:customStyle="1" w:styleId="9452326BD36D46CE92AA580B77E74E9F">
    <w:name w:val="9452326BD36D46CE92AA580B77E74E9F"/>
  </w:style>
  <w:style w:type="paragraph" w:customStyle="1" w:styleId="1F47861CC9384006B9A7ACA1074DB5D9">
    <w:name w:val="1F47861CC9384006B9A7ACA1074DB5D9"/>
  </w:style>
  <w:style w:type="paragraph" w:customStyle="1" w:styleId="0FA7BFCD42FE48D6A2BDD81EC7EF6B3E">
    <w:name w:val="0FA7BFCD42FE48D6A2BDD81EC7EF6B3E"/>
  </w:style>
  <w:style w:type="paragraph" w:customStyle="1" w:styleId="233BA53FBBBC49C3846B6D2C04D4693A">
    <w:name w:val="233BA53FBBBC49C3846B6D2C04D4693A"/>
  </w:style>
  <w:style w:type="paragraph" w:customStyle="1" w:styleId="67118590AACC458E9FB4EF52F8B68452">
    <w:name w:val="67118590AACC458E9FB4EF52F8B684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hiring manager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D26C3804DDE04DBC019D2B5A0F9201" ma:contentTypeVersion="12" ma:contentTypeDescription="Create a new document." ma:contentTypeScope="" ma:versionID="fd4716480da04c487f46ec819ac35e09">
  <xsd:schema xmlns:xsd="http://www.w3.org/2001/XMLSchema" xmlns:xs="http://www.w3.org/2001/XMLSchema" xmlns:p="http://schemas.microsoft.com/office/2006/metadata/properties" xmlns:ns3="b06a6f95-6296-4478-9214-6073f9dc6bfd" xmlns:ns4="39bbb603-1a0c-46bf-b6ed-6cc2ce97b456" targetNamespace="http://schemas.microsoft.com/office/2006/metadata/properties" ma:root="true" ma:fieldsID="53c945ace9d44bf00a49a3fac9e519bc" ns3:_="" ns4:_="">
    <xsd:import namespace="b06a6f95-6296-4478-9214-6073f9dc6bfd"/>
    <xsd:import namespace="39bbb603-1a0c-46bf-b6ed-6cc2ce97b4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a6f95-6296-4478-9214-6073f9dc6b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bb603-1a0c-46bf-b6ed-6cc2ce97b4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7841B2-31B5-4C6C-880A-F23448DF98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a6f95-6296-4478-9214-6073f9dc6bfd"/>
    <ds:schemaRef ds:uri="39bbb603-1a0c-46bf-b6ed-6cc2ce97b4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CE5B3B-3F36-4104-88E1-563B901E73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67CE91-711E-4CB6-89B9-4FDACA68C5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Reference letter for professional employee.dotx</Template>
  <TotalTime>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Ricky</Manager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Jones</dc:creator>
  <cp:keywords>Jim Jones, Ph.D.
TPMI Instructor, Thinkful 
jjones@chegg.com
509.209.1607</cp:keywords>
  <cp:lastModifiedBy>Jim Jones</cp:lastModifiedBy>
  <cp:revision>10</cp:revision>
  <cp:lastPrinted>2003-07-09T20:37:00Z</cp:lastPrinted>
  <dcterms:created xsi:type="dcterms:W3CDTF">2021-02-23T19:27:00Z</dcterms:created>
  <dcterms:modified xsi:type="dcterms:W3CDTF">2021-06-14T14:40:00Z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TC063695291033</vt:lpwstr>
  </property>
  <property fmtid="{D5CDD505-2E9C-101B-9397-08002B2CF9AE}" pid="3" name="ContentTypeId">
    <vt:lpwstr>0x0101003DD26C3804DDE04DBC019D2B5A0F9201</vt:lpwstr>
  </property>
</Properties>
</file>